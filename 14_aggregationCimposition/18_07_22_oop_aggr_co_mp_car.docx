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6D09B" w14:textId="5DDDA412" w:rsidR="00B25ADF" w:rsidRPr="00585FF0" w:rsidRDefault="00CB1DB4" w:rsidP="003559B2">
      <w:pPr>
        <w:pStyle w:val="Heading1"/>
        <w:rPr>
          <w:lang w:val="en-US"/>
        </w:rPr>
      </w:pPr>
      <w:r w:rsidRPr="003559B2">
        <w:rPr>
          <w:rStyle w:val="SubtitleChar"/>
          <w:b/>
          <w:bCs/>
        </w:rPr>
        <w:t>Тема:</w:t>
      </w:r>
      <w:r w:rsidR="003559B2" w:rsidRPr="003559B2">
        <w:rPr>
          <w:rStyle w:val="SubtitleChar"/>
        </w:rPr>
        <w:t xml:space="preserve"> </w:t>
      </w:r>
      <w:r w:rsidR="00585FF0">
        <w:rPr>
          <w:lang w:val="en-US"/>
        </w:rPr>
        <w:t>Aggregation. Composition</w:t>
      </w:r>
    </w:p>
    <w:p w14:paraId="211DAA25" w14:textId="7F1292D8" w:rsidR="00E23034" w:rsidRPr="009C30F0" w:rsidRDefault="003559B2" w:rsidP="003559B2">
      <w:pPr>
        <w:pStyle w:val="Heading2"/>
      </w:pPr>
      <w:r w:rsidRPr="009C30F0">
        <w:t>Завдання</w:t>
      </w:r>
      <w:r w:rsidR="00E23034" w:rsidRPr="009C30F0">
        <w:t xml:space="preserve"> 1:</w:t>
      </w:r>
    </w:p>
    <w:p w14:paraId="1C9FC3D8" w14:textId="77777777" w:rsidR="00AE3258" w:rsidRPr="00AE3258" w:rsidRDefault="00AE3258" w:rsidP="00AE3258">
      <w:pPr>
        <w:pStyle w:val="Heading2"/>
        <w:rPr>
          <w:b w:val="0"/>
          <w:color w:val="auto"/>
          <w:sz w:val="28"/>
          <w:szCs w:val="24"/>
        </w:rPr>
      </w:pPr>
      <w:r w:rsidRPr="00AE3258">
        <w:rPr>
          <w:b w:val="0"/>
          <w:color w:val="auto"/>
          <w:sz w:val="28"/>
          <w:szCs w:val="24"/>
        </w:rPr>
        <w:t xml:space="preserve">Розробити клас </w:t>
      </w:r>
      <w:r w:rsidRPr="00AE3258">
        <w:rPr>
          <w:rStyle w:val="InlineCode"/>
          <w:b w:val="0"/>
          <w:bCs/>
        </w:rPr>
        <w:t>Car</w:t>
      </w:r>
      <w:r w:rsidRPr="00AE3258">
        <w:rPr>
          <w:b w:val="0"/>
          <w:color w:val="auto"/>
          <w:sz w:val="28"/>
          <w:szCs w:val="24"/>
        </w:rPr>
        <w:t xml:space="preserve"> з набором необхідних параметрів та складових (двигун, кузов, колеса, двері, коробка передач, фари і тд.)</w:t>
      </w:r>
    </w:p>
    <w:p w14:paraId="3828E888" w14:textId="77777777" w:rsidR="00AE3258" w:rsidRPr="00AE3258" w:rsidRDefault="00AE3258" w:rsidP="00AE3258">
      <w:pPr>
        <w:pStyle w:val="Heading2"/>
        <w:rPr>
          <w:b w:val="0"/>
          <w:color w:val="auto"/>
          <w:sz w:val="28"/>
          <w:szCs w:val="24"/>
        </w:rPr>
      </w:pPr>
      <w:r w:rsidRPr="00AE3258">
        <w:rPr>
          <w:b w:val="0"/>
          <w:color w:val="auto"/>
          <w:sz w:val="28"/>
          <w:szCs w:val="24"/>
        </w:rPr>
        <w:t xml:space="preserve">Кожна складова описується окремим класом та міститься як </w:t>
      </w:r>
      <w:r w:rsidRPr="00AE3258">
        <w:rPr>
          <w:b w:val="0"/>
          <w:color w:val="auto"/>
          <w:sz w:val="28"/>
          <w:szCs w:val="24"/>
          <w:u w:val="single"/>
        </w:rPr>
        <w:t>композиція</w:t>
      </w:r>
      <w:r w:rsidRPr="00AE3258">
        <w:rPr>
          <w:b w:val="0"/>
          <w:color w:val="auto"/>
          <w:sz w:val="28"/>
          <w:szCs w:val="24"/>
        </w:rPr>
        <w:t xml:space="preserve"> в класі Car.</w:t>
      </w:r>
    </w:p>
    <w:p w14:paraId="603D0D28" w14:textId="77777777" w:rsidR="00AE3258" w:rsidRDefault="00AE3258" w:rsidP="00AE3258">
      <w:pPr>
        <w:pStyle w:val="Heading2"/>
        <w:rPr>
          <w:b w:val="0"/>
          <w:color w:val="auto"/>
          <w:sz w:val="28"/>
          <w:szCs w:val="24"/>
        </w:rPr>
      </w:pPr>
      <w:r w:rsidRPr="00AE3258">
        <w:rPr>
          <w:b w:val="0"/>
          <w:color w:val="auto"/>
          <w:sz w:val="28"/>
          <w:szCs w:val="24"/>
        </w:rPr>
        <w:t>Набір необхідних характеристик та методів описати на ваш розсуд.</w:t>
      </w:r>
    </w:p>
    <w:p w14:paraId="7F9F9754" w14:textId="49626EAF" w:rsidR="003454A1" w:rsidRDefault="003454A1" w:rsidP="00AE3258">
      <w:pPr>
        <w:pStyle w:val="Heading2"/>
      </w:pPr>
      <w:r w:rsidRPr="009C30F0">
        <w:t xml:space="preserve">Завдання </w:t>
      </w:r>
      <w:r>
        <w:t>2</w:t>
      </w:r>
      <w:r w:rsidRPr="009C30F0">
        <w:t>:</w:t>
      </w:r>
    </w:p>
    <w:p w14:paraId="5AB0C9BD" w14:textId="77777777" w:rsidR="00AE3258" w:rsidRDefault="00AE3258" w:rsidP="00AE3258">
      <w:r>
        <w:t>До попереднього завдання (створення класу Car з використанням композиції) додати агрегацію об'єкта:</w:t>
      </w:r>
    </w:p>
    <w:p w14:paraId="4B3839F7" w14:textId="77777777" w:rsidR="00AE3258" w:rsidRDefault="00AE3258" w:rsidP="00AE3258">
      <w:r>
        <w:t xml:space="preserve">Об'єктом буде клас </w:t>
      </w:r>
      <w:r w:rsidRPr="00AE3258">
        <w:rPr>
          <w:rStyle w:val="InlineCode"/>
        </w:rPr>
        <w:t>Driver</w:t>
      </w:r>
      <w:r>
        <w:t>, який матиме наступні характеристики:</w:t>
      </w:r>
    </w:p>
    <w:p w14:paraId="47149E8F" w14:textId="1B67CB61" w:rsidR="00AE3258" w:rsidRDefault="00AE3258" w:rsidP="00AE3258">
      <w:pPr>
        <w:pStyle w:val="ListParagraph"/>
        <w:numPr>
          <w:ilvl w:val="0"/>
          <w:numId w:val="17"/>
        </w:numPr>
      </w:pPr>
      <w:r>
        <w:t>ім'я</w:t>
      </w:r>
    </w:p>
    <w:p w14:paraId="7D13A804" w14:textId="37B6CE56" w:rsidR="00AE3258" w:rsidRDefault="00AE3258" w:rsidP="00AE3258">
      <w:pPr>
        <w:pStyle w:val="ListParagraph"/>
        <w:numPr>
          <w:ilvl w:val="0"/>
          <w:numId w:val="17"/>
        </w:numPr>
      </w:pPr>
      <w:r>
        <w:t>прізвище</w:t>
      </w:r>
    </w:p>
    <w:p w14:paraId="76219A03" w14:textId="73D5C73E" w:rsidR="00AE3258" w:rsidRDefault="00AE3258" w:rsidP="00AE3258">
      <w:pPr>
        <w:pStyle w:val="ListParagraph"/>
        <w:numPr>
          <w:ilvl w:val="0"/>
          <w:numId w:val="17"/>
        </w:numPr>
      </w:pPr>
      <w:r>
        <w:t>вік</w:t>
      </w:r>
    </w:p>
    <w:p w14:paraId="021E48F9" w14:textId="3D1F15F4" w:rsidR="00AE3258" w:rsidRDefault="00AE3258" w:rsidP="00AE3258">
      <w:pPr>
        <w:pStyle w:val="ListParagraph"/>
        <w:numPr>
          <w:ilvl w:val="0"/>
          <w:numId w:val="17"/>
        </w:numPr>
      </w:pPr>
      <w:r>
        <w:t>стаж керування ТЗ (транспортний засіб)</w:t>
      </w:r>
    </w:p>
    <w:p w14:paraId="5EE230E0" w14:textId="77777777" w:rsidR="00AE3258" w:rsidRDefault="00AE3258" w:rsidP="00AE3258">
      <w:r>
        <w:t>Конструктор(и)</w:t>
      </w:r>
    </w:p>
    <w:p w14:paraId="2679F8F7" w14:textId="77777777" w:rsidR="00AE3258" w:rsidRDefault="00AE3258" w:rsidP="00AE3258">
      <w:r>
        <w:t>Методи:</w:t>
      </w:r>
    </w:p>
    <w:p w14:paraId="3050E250" w14:textId="439F4FB0" w:rsidR="00AE3258" w:rsidRDefault="00AE3258" w:rsidP="00AE3258">
      <w:pPr>
        <w:pStyle w:val="ListParagraph"/>
        <w:numPr>
          <w:ilvl w:val="0"/>
          <w:numId w:val="17"/>
        </w:numPr>
      </w:pPr>
      <w:r>
        <w:t>Показ інформації про водія</w:t>
      </w:r>
    </w:p>
    <w:p w14:paraId="2A06F4F3" w14:textId="77777777" w:rsidR="00AE3258" w:rsidRDefault="00AE3258" w:rsidP="00AE3258">
      <w:r>
        <w:t xml:space="preserve">Клас </w:t>
      </w:r>
      <w:r w:rsidRPr="00AE3258">
        <w:rPr>
          <w:rStyle w:val="InlineCode"/>
        </w:rPr>
        <w:t>Car</w:t>
      </w:r>
      <w:r>
        <w:t xml:space="preserve"> повинен мати можливість додавати собі водія методом агрегації, іншими словами, агрегувати водія.</w:t>
      </w:r>
    </w:p>
    <w:p w14:paraId="67EFD89B" w14:textId="77777777" w:rsidR="00AE3258" w:rsidRDefault="00AE3258" w:rsidP="00AE3258">
      <w:r>
        <w:t xml:space="preserve">В класі </w:t>
      </w:r>
      <w:r w:rsidRPr="00AE3258">
        <w:rPr>
          <w:rStyle w:val="InlineCode"/>
        </w:rPr>
        <w:t>Car</w:t>
      </w:r>
      <w:r>
        <w:t xml:space="preserve"> буде міститися вказівник на клас </w:t>
      </w:r>
      <w:r w:rsidRPr="00AE3258">
        <w:rPr>
          <w:rStyle w:val="InlineCode"/>
        </w:rPr>
        <w:t>Driver</w:t>
      </w:r>
      <w:r>
        <w:t xml:space="preserve"> та можливість додати його двома способами:</w:t>
      </w:r>
    </w:p>
    <w:p w14:paraId="77559356" w14:textId="46DBBB9E" w:rsidR="00AE3258" w:rsidRDefault="00AE3258" w:rsidP="00AE3258">
      <w:pPr>
        <w:pStyle w:val="ListParagraph"/>
        <w:numPr>
          <w:ilvl w:val="0"/>
          <w:numId w:val="19"/>
        </w:numPr>
      </w:pPr>
      <w:r>
        <w:t>Ч</w:t>
      </w:r>
      <w:r>
        <w:t>ерез параметр конструктора, разом зі всіма іншими даними авто (написати ще один перевантажений конструктор)</w:t>
      </w:r>
    </w:p>
    <w:p w14:paraId="29025310" w14:textId="7A9069D3" w:rsidR="00AE3258" w:rsidRDefault="00AE3258" w:rsidP="00AE3258">
      <w:pPr>
        <w:pStyle w:val="ListParagraph"/>
        <w:numPr>
          <w:ilvl w:val="0"/>
          <w:numId w:val="19"/>
        </w:numPr>
      </w:pPr>
      <w:r>
        <w:t>В</w:t>
      </w:r>
      <w:r>
        <w:t xml:space="preserve">икликавши метод </w:t>
      </w:r>
      <w:r w:rsidRPr="00AE3258">
        <w:rPr>
          <w:rStyle w:val="InlineCode"/>
        </w:rPr>
        <w:t>AddDriver</w:t>
      </w:r>
      <w:r>
        <w:t xml:space="preserve"> та передавши адресу водія</w:t>
      </w:r>
    </w:p>
    <w:p w14:paraId="59395A5D" w14:textId="76482F66" w:rsidR="00AE3258" w:rsidRDefault="00AE3258" w:rsidP="00AE3258">
      <w:r>
        <w:t xml:space="preserve">Метод </w:t>
      </w:r>
      <w:r w:rsidRPr="00AE3258">
        <w:rPr>
          <w:rStyle w:val="InlineCode"/>
        </w:rPr>
        <w:t>Show</w:t>
      </w:r>
      <w:r>
        <w:t xml:space="preserve"> для авто повинен також виводити інформацію про водія, якщо він відсутній </w:t>
      </w:r>
      <w:r>
        <w:t>–</w:t>
      </w:r>
      <w:r>
        <w:t xml:space="preserve"> відповідне повідомлення.</w:t>
      </w:r>
    </w:p>
    <w:p w14:paraId="084C7B8E" w14:textId="77777777" w:rsidR="00AE3258" w:rsidRDefault="00AE3258" w:rsidP="00AE3258">
      <w:r>
        <w:lastRenderedPageBreak/>
        <w:t>Протестувати роботу програми, створивши самостійний екземпляр класу Driver, після цього екземпляр класу Car.</w:t>
      </w:r>
    </w:p>
    <w:p w14:paraId="4818477A" w14:textId="4A4F4986" w:rsidR="005E3723" w:rsidRDefault="00AE3258" w:rsidP="00AE3258">
      <w:r>
        <w:t>Додати водія до створеного авто (якщо цього не було зроблено через конструктор) та показати інформацію про автомобіль.</w:t>
      </w:r>
    </w:p>
    <w:p w14:paraId="5EC4820E" w14:textId="77777777" w:rsidR="00AE3258" w:rsidRPr="00AE3258" w:rsidRDefault="00AE3258" w:rsidP="00AE3258">
      <w:pPr>
        <w:rPr>
          <w:lang w:val="en-UA"/>
        </w:rPr>
      </w:pPr>
    </w:p>
    <w:p w14:paraId="6B1F303E" w14:textId="77777777" w:rsidR="005E3723" w:rsidRDefault="005E3723" w:rsidP="005E3723">
      <w:r w:rsidRPr="003F7E8E">
        <w:rPr>
          <w:color w:val="C00000"/>
        </w:rPr>
        <w:t>!</w:t>
      </w:r>
      <w:r>
        <w:t xml:space="preserve"> Результат завантажити у вигляді </w:t>
      </w:r>
      <w:r w:rsidRPr="003F7E8E">
        <w:rPr>
          <w:i/>
          <w:iCs/>
        </w:rPr>
        <w:t>.cpp</w:t>
      </w:r>
      <w:r>
        <w:t xml:space="preserve"> файла.</w:t>
      </w:r>
    </w:p>
    <w:p w14:paraId="1EA17AB7" w14:textId="1C9F17A8" w:rsidR="005E3723" w:rsidRPr="005E3723" w:rsidRDefault="005E3723" w:rsidP="005E3723">
      <w:pPr>
        <w:rPr>
          <w:i/>
          <w:iCs/>
        </w:rPr>
      </w:pPr>
      <w:r w:rsidRPr="005E3723">
        <w:rPr>
          <w:color w:val="C00000"/>
        </w:rPr>
        <w:t>*</w:t>
      </w:r>
      <w:r>
        <w:t xml:space="preserve"> </w:t>
      </w:r>
      <w:r w:rsidRPr="003F7E8E">
        <w:t xml:space="preserve">– </w:t>
      </w:r>
      <w:r w:rsidRPr="003F7E8E">
        <w:rPr>
          <w:i/>
          <w:iCs/>
        </w:rPr>
        <w:t>додаткове завдання</w:t>
      </w:r>
    </w:p>
    <w:sectPr w:rsidR="005E3723" w:rsidRPr="005E3723" w:rsidSect="00B81415">
      <w:headerReference w:type="default" r:id="rId8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9F677" w14:textId="77777777" w:rsidR="003A5F12" w:rsidRDefault="003A5F12" w:rsidP="00BB5D8A">
      <w:r>
        <w:separator/>
      </w:r>
    </w:p>
  </w:endnote>
  <w:endnote w:type="continuationSeparator" w:id="0">
    <w:p w14:paraId="3E84BCA3" w14:textId="77777777" w:rsidR="003A5F12" w:rsidRDefault="003A5F12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8C052" w14:textId="77777777" w:rsidR="003A5F12" w:rsidRDefault="003A5F12" w:rsidP="00BB5D8A">
      <w:r>
        <w:separator/>
      </w:r>
    </w:p>
  </w:footnote>
  <w:footnote w:type="continuationSeparator" w:id="0">
    <w:p w14:paraId="28537BBA" w14:textId="77777777" w:rsidR="003A5F12" w:rsidRDefault="003A5F12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9F935" w14:textId="77777777" w:rsidR="00B81415" w:rsidRPr="00B81415" w:rsidRDefault="0003654E" w:rsidP="00BB5D8A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17523C" wp14:editId="5EBA88E8">
              <wp:simplePos x="0" y="0"/>
              <wp:positionH relativeFrom="column">
                <wp:posOffset>-114300</wp:posOffset>
              </wp:positionH>
              <wp:positionV relativeFrom="paragraph">
                <wp:posOffset>-450215</wp:posOffset>
              </wp:positionV>
              <wp:extent cx="7240228" cy="769808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0228" cy="7698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358E0" w14:textId="7BA731E8" w:rsidR="00162F27" w:rsidRPr="00AB03FD" w:rsidRDefault="00AB03FD" w:rsidP="00162F27">
                          <w:pPr>
                            <w:pStyle w:val="Title"/>
                            <w:rPr>
                              <w:b w:val="0"/>
                              <w:lang w:val="uk-UA"/>
                            </w:rPr>
                          </w:pPr>
                          <w:r>
                            <w:t>OOP</w:t>
                          </w:r>
                          <w:r>
                            <w:rPr>
                              <w:lang w:val="uk-UA"/>
                            </w:rPr>
                            <w:t xml:space="preserve"> </w:t>
                          </w:r>
                          <w:r>
                            <w:t>using</w:t>
                          </w:r>
                          <w:r>
                            <w:rPr>
                              <w:lang w:val="uk-UA"/>
                            </w:rPr>
                            <w:t xml:space="preserve"> С++</w:t>
                          </w:r>
                        </w:p>
                        <w:p w14:paraId="50453A01" w14:textId="77777777" w:rsidR="00162F27" w:rsidRPr="00162F27" w:rsidRDefault="00162F27" w:rsidP="00162F2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  <w:lang w:val="en-US"/>
                            </w:rPr>
                          </w:pPr>
                        </w:p>
                        <w:p w14:paraId="0ACF0DC9" w14:textId="77777777" w:rsidR="0003654E" w:rsidRPr="0003654E" w:rsidRDefault="0003654E" w:rsidP="002F33BB">
                          <w:pPr>
                            <w:spacing w:before="0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1752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pt;margin-top:-35.45pt;width:570.1pt;height: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" filled="f" stroked="f" strokeweight=".5pt">
              <v:textbox>
                <w:txbxContent>
                  <w:p w14:paraId="1B1358E0" w14:textId="7BA731E8" w:rsidR="00162F27" w:rsidRPr="00AB03FD" w:rsidRDefault="00AB03FD" w:rsidP="00162F27">
                    <w:pPr>
                      <w:pStyle w:val="Title"/>
                      <w:rPr>
                        <w:b w:val="0"/>
                        <w:lang w:val="uk-UA"/>
                      </w:rPr>
                    </w:pPr>
                    <w:r>
                      <w:t>OOP</w:t>
                    </w:r>
                    <w:r>
                      <w:rPr>
                        <w:lang w:val="uk-UA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lang w:val="uk-UA"/>
                      </w:rPr>
                      <w:t xml:space="preserve"> С++</w:t>
                    </w:r>
                  </w:p>
                  <w:p w14:paraId="50453A01" w14:textId="77777777" w:rsidR="00162F27" w:rsidRPr="00162F27" w:rsidRDefault="00162F27" w:rsidP="00162F27">
                    <w:pPr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  <w:lang w:val="en-US"/>
                      </w:rPr>
                    </w:pPr>
                  </w:p>
                  <w:p w14:paraId="0ACF0DC9" w14:textId="77777777" w:rsidR="0003654E" w:rsidRPr="0003654E" w:rsidRDefault="0003654E" w:rsidP="002F33BB">
                    <w:pPr>
                      <w:spacing w:before="0"/>
                      <w:contextualSpacing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26F7C">
      <w:rPr>
        <w:noProof/>
      </w:rPr>
      <w:drawing>
        <wp:anchor distT="0" distB="0" distL="114300" distR="114300" simplePos="0" relativeHeight="251659264" behindDoc="0" locked="0" layoutInCell="1" allowOverlap="1" wp14:anchorId="35232691" wp14:editId="208B4CF0">
          <wp:simplePos x="0" y="0"/>
          <wp:positionH relativeFrom="column">
            <wp:posOffset>-685800</wp:posOffset>
          </wp:positionH>
          <wp:positionV relativeFrom="paragraph">
            <wp:posOffset>-450215</wp:posOffset>
          </wp:positionV>
          <wp:extent cx="7806690" cy="770255"/>
          <wp:effectExtent l="0" t="0" r="3810" b="4445"/>
          <wp:wrapTopAndBottom/>
          <wp:docPr id="5" name="Picture 5" descr="page2image295032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950326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6465"/>
    <w:multiLevelType w:val="hybridMultilevel"/>
    <w:tmpl w:val="8F9AA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554B"/>
    <w:multiLevelType w:val="hybridMultilevel"/>
    <w:tmpl w:val="BF2A4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A5A"/>
    <w:multiLevelType w:val="hybridMultilevel"/>
    <w:tmpl w:val="C1C2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E44"/>
    <w:multiLevelType w:val="hybridMultilevel"/>
    <w:tmpl w:val="251AD046"/>
    <w:lvl w:ilvl="0" w:tplc="82044D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0F98"/>
    <w:multiLevelType w:val="hybridMultilevel"/>
    <w:tmpl w:val="FE12C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5D03"/>
    <w:multiLevelType w:val="hybridMultilevel"/>
    <w:tmpl w:val="D54C3BBC"/>
    <w:lvl w:ilvl="0" w:tplc="C7E4158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70780"/>
    <w:multiLevelType w:val="hybridMultilevel"/>
    <w:tmpl w:val="CD56E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E37E6"/>
    <w:multiLevelType w:val="hybridMultilevel"/>
    <w:tmpl w:val="4478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240AE"/>
    <w:multiLevelType w:val="hybridMultilevel"/>
    <w:tmpl w:val="48123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02493"/>
    <w:multiLevelType w:val="hybridMultilevel"/>
    <w:tmpl w:val="6228E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9532C"/>
    <w:multiLevelType w:val="hybridMultilevel"/>
    <w:tmpl w:val="EF0C3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80AAE"/>
    <w:multiLevelType w:val="hybridMultilevel"/>
    <w:tmpl w:val="B6205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4233D"/>
    <w:multiLevelType w:val="hybridMultilevel"/>
    <w:tmpl w:val="4796D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B5C79"/>
    <w:multiLevelType w:val="hybridMultilevel"/>
    <w:tmpl w:val="904C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E63E7"/>
    <w:multiLevelType w:val="hybridMultilevel"/>
    <w:tmpl w:val="C1A8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11DD8"/>
    <w:multiLevelType w:val="hybridMultilevel"/>
    <w:tmpl w:val="C2B2D0A0"/>
    <w:lvl w:ilvl="0" w:tplc="82044D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E4A3A"/>
    <w:multiLevelType w:val="hybridMultilevel"/>
    <w:tmpl w:val="C858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C770C"/>
    <w:multiLevelType w:val="hybridMultilevel"/>
    <w:tmpl w:val="BF106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3"/>
  </w:num>
  <w:num w:numId="5">
    <w:abstractNumId w:val="0"/>
  </w:num>
  <w:num w:numId="6">
    <w:abstractNumId w:val="14"/>
  </w:num>
  <w:num w:numId="7">
    <w:abstractNumId w:val="5"/>
  </w:num>
  <w:num w:numId="8">
    <w:abstractNumId w:val="11"/>
  </w:num>
  <w:num w:numId="9">
    <w:abstractNumId w:val="12"/>
  </w:num>
  <w:num w:numId="10">
    <w:abstractNumId w:val="6"/>
  </w:num>
  <w:num w:numId="11">
    <w:abstractNumId w:val="17"/>
  </w:num>
  <w:num w:numId="12">
    <w:abstractNumId w:val="10"/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  <w:num w:numId="17">
    <w:abstractNumId w:val="15"/>
  </w:num>
  <w:num w:numId="18">
    <w:abstractNumId w:val="3"/>
  </w:num>
  <w:num w:numId="1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FD"/>
    <w:rsid w:val="00005ED9"/>
    <w:rsid w:val="0000773C"/>
    <w:rsid w:val="0001296E"/>
    <w:rsid w:val="00023DB7"/>
    <w:rsid w:val="000272E8"/>
    <w:rsid w:val="0003654E"/>
    <w:rsid w:val="000409D1"/>
    <w:rsid w:val="000435A9"/>
    <w:rsid w:val="00044B18"/>
    <w:rsid w:val="00045D65"/>
    <w:rsid w:val="000A2338"/>
    <w:rsid w:val="000A28BA"/>
    <w:rsid w:val="000A3605"/>
    <w:rsid w:val="000B3BE7"/>
    <w:rsid w:val="000F0151"/>
    <w:rsid w:val="00162F27"/>
    <w:rsid w:val="001947FB"/>
    <w:rsid w:val="001A1088"/>
    <w:rsid w:val="001A3C16"/>
    <w:rsid w:val="001A5A29"/>
    <w:rsid w:val="001C237F"/>
    <w:rsid w:val="001D1F5B"/>
    <w:rsid w:val="001D6865"/>
    <w:rsid w:val="0021784A"/>
    <w:rsid w:val="00230A06"/>
    <w:rsid w:val="002862BC"/>
    <w:rsid w:val="00292928"/>
    <w:rsid w:val="00295232"/>
    <w:rsid w:val="002A4E1A"/>
    <w:rsid w:val="002B1A9E"/>
    <w:rsid w:val="002D232E"/>
    <w:rsid w:val="002F33BB"/>
    <w:rsid w:val="002F502E"/>
    <w:rsid w:val="00337101"/>
    <w:rsid w:val="003454A1"/>
    <w:rsid w:val="003559B2"/>
    <w:rsid w:val="00373EBC"/>
    <w:rsid w:val="003A5F12"/>
    <w:rsid w:val="003C18CD"/>
    <w:rsid w:val="003C66BB"/>
    <w:rsid w:val="003E22CE"/>
    <w:rsid w:val="003F7D49"/>
    <w:rsid w:val="003F7E8E"/>
    <w:rsid w:val="00427C0E"/>
    <w:rsid w:val="004357F2"/>
    <w:rsid w:val="00437879"/>
    <w:rsid w:val="00442BED"/>
    <w:rsid w:val="00460F29"/>
    <w:rsid w:val="00462DBA"/>
    <w:rsid w:val="00493FD6"/>
    <w:rsid w:val="004C56ED"/>
    <w:rsid w:val="00502773"/>
    <w:rsid w:val="0050604F"/>
    <w:rsid w:val="00506D79"/>
    <w:rsid w:val="0051442D"/>
    <w:rsid w:val="00515AD1"/>
    <w:rsid w:val="00533D23"/>
    <w:rsid w:val="00542440"/>
    <w:rsid w:val="005438AC"/>
    <w:rsid w:val="005719B4"/>
    <w:rsid w:val="00585FF0"/>
    <w:rsid w:val="00593C7E"/>
    <w:rsid w:val="005A13BA"/>
    <w:rsid w:val="005B3B4E"/>
    <w:rsid w:val="005C3881"/>
    <w:rsid w:val="005C5E43"/>
    <w:rsid w:val="005D3C8D"/>
    <w:rsid w:val="005D7A4E"/>
    <w:rsid w:val="005E3723"/>
    <w:rsid w:val="005E3E92"/>
    <w:rsid w:val="005E6669"/>
    <w:rsid w:val="006240E0"/>
    <w:rsid w:val="006375F9"/>
    <w:rsid w:val="00644D1A"/>
    <w:rsid w:val="00665575"/>
    <w:rsid w:val="00670A55"/>
    <w:rsid w:val="00683035"/>
    <w:rsid w:val="00691913"/>
    <w:rsid w:val="006B69C4"/>
    <w:rsid w:val="00726321"/>
    <w:rsid w:val="0073639E"/>
    <w:rsid w:val="00737213"/>
    <w:rsid w:val="007414D3"/>
    <w:rsid w:val="00745BFE"/>
    <w:rsid w:val="00754618"/>
    <w:rsid w:val="00774379"/>
    <w:rsid w:val="007823CD"/>
    <w:rsid w:val="007B1AD2"/>
    <w:rsid w:val="007C394B"/>
    <w:rsid w:val="007D33DD"/>
    <w:rsid w:val="00807CBA"/>
    <w:rsid w:val="008421E2"/>
    <w:rsid w:val="008514BB"/>
    <w:rsid w:val="00875B59"/>
    <w:rsid w:val="008835B3"/>
    <w:rsid w:val="00887272"/>
    <w:rsid w:val="008B00E0"/>
    <w:rsid w:val="008B3275"/>
    <w:rsid w:val="008C7F34"/>
    <w:rsid w:val="008D6394"/>
    <w:rsid w:val="008E58DB"/>
    <w:rsid w:val="008F2989"/>
    <w:rsid w:val="00906526"/>
    <w:rsid w:val="00914D9B"/>
    <w:rsid w:val="009447FA"/>
    <w:rsid w:val="00955474"/>
    <w:rsid w:val="00994066"/>
    <w:rsid w:val="009C30F0"/>
    <w:rsid w:val="009D5938"/>
    <w:rsid w:val="009E2842"/>
    <w:rsid w:val="009E5891"/>
    <w:rsid w:val="00A35969"/>
    <w:rsid w:val="00A42197"/>
    <w:rsid w:val="00A572C0"/>
    <w:rsid w:val="00A57ABD"/>
    <w:rsid w:val="00A809F1"/>
    <w:rsid w:val="00A85EC5"/>
    <w:rsid w:val="00AB03FD"/>
    <w:rsid w:val="00AC06A9"/>
    <w:rsid w:val="00AE3258"/>
    <w:rsid w:val="00B03E79"/>
    <w:rsid w:val="00B142D5"/>
    <w:rsid w:val="00B25ADF"/>
    <w:rsid w:val="00B301A2"/>
    <w:rsid w:val="00B33FA1"/>
    <w:rsid w:val="00B52107"/>
    <w:rsid w:val="00B57F69"/>
    <w:rsid w:val="00B66D59"/>
    <w:rsid w:val="00B81415"/>
    <w:rsid w:val="00B87AAC"/>
    <w:rsid w:val="00B95268"/>
    <w:rsid w:val="00BA6A1C"/>
    <w:rsid w:val="00BB1ECB"/>
    <w:rsid w:val="00BB5D8A"/>
    <w:rsid w:val="00BC7E83"/>
    <w:rsid w:val="00BE78C7"/>
    <w:rsid w:val="00BF3C25"/>
    <w:rsid w:val="00C06F29"/>
    <w:rsid w:val="00C35F95"/>
    <w:rsid w:val="00C36113"/>
    <w:rsid w:val="00C60CA8"/>
    <w:rsid w:val="00C6362B"/>
    <w:rsid w:val="00C772E2"/>
    <w:rsid w:val="00C779B3"/>
    <w:rsid w:val="00C83BBB"/>
    <w:rsid w:val="00C92E59"/>
    <w:rsid w:val="00C96DAB"/>
    <w:rsid w:val="00CA00AD"/>
    <w:rsid w:val="00CA0604"/>
    <w:rsid w:val="00CB1DB4"/>
    <w:rsid w:val="00CD0B9A"/>
    <w:rsid w:val="00CD747F"/>
    <w:rsid w:val="00CF52CF"/>
    <w:rsid w:val="00D06560"/>
    <w:rsid w:val="00D11A3B"/>
    <w:rsid w:val="00D31C80"/>
    <w:rsid w:val="00D363B5"/>
    <w:rsid w:val="00D81971"/>
    <w:rsid w:val="00D96B6E"/>
    <w:rsid w:val="00DB13A7"/>
    <w:rsid w:val="00DB1F65"/>
    <w:rsid w:val="00E16DA7"/>
    <w:rsid w:val="00E23034"/>
    <w:rsid w:val="00E26F7C"/>
    <w:rsid w:val="00E303A2"/>
    <w:rsid w:val="00E3189D"/>
    <w:rsid w:val="00E33E60"/>
    <w:rsid w:val="00E4777E"/>
    <w:rsid w:val="00E53842"/>
    <w:rsid w:val="00E77AEA"/>
    <w:rsid w:val="00E77E18"/>
    <w:rsid w:val="00E878DC"/>
    <w:rsid w:val="00E9121F"/>
    <w:rsid w:val="00E93505"/>
    <w:rsid w:val="00EA6A4C"/>
    <w:rsid w:val="00EB552D"/>
    <w:rsid w:val="00EC096D"/>
    <w:rsid w:val="00EC1EA3"/>
    <w:rsid w:val="00F249C5"/>
    <w:rsid w:val="00F37A2B"/>
    <w:rsid w:val="00F44A03"/>
    <w:rsid w:val="00F66CB0"/>
    <w:rsid w:val="00F70E79"/>
    <w:rsid w:val="00F73097"/>
    <w:rsid w:val="00F733AD"/>
    <w:rsid w:val="00F80C2C"/>
    <w:rsid w:val="00FB219C"/>
    <w:rsid w:val="00FC1611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237460"/>
  <w15:docId w15:val="{4C806CED-4D5E-EA49-BB2A-7564A1B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B2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3F7E8E"/>
    <w:pPr>
      <w:outlineLvl w:val="0"/>
    </w:pPr>
    <w:rPr>
      <w:rFonts w:ascii="Calibri" w:eastAsia="Calibri" w:hAnsi="Calibri" w:cs="Calibri"/>
      <w:b/>
      <w:smallCaps/>
      <w:color w:val="2E739A"/>
      <w:sz w:val="3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F7E8E"/>
    <w:pPr>
      <w:spacing w:before="240" w:beforeAutospacing="0" w:after="120" w:afterAutospacing="0"/>
      <w:outlineLvl w:val="1"/>
    </w:pPr>
    <w:rPr>
      <w:smallCap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B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B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B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B2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415"/>
  </w:style>
  <w:style w:type="paragraph" w:styleId="Footer">
    <w:name w:val="footer"/>
    <w:basedOn w:val="Normal"/>
    <w:link w:val="Foot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415"/>
  </w:style>
  <w:style w:type="paragraph" w:styleId="Title">
    <w:name w:val="Title"/>
    <w:basedOn w:val="NormalWeb"/>
    <w:next w:val="Normal"/>
    <w:link w:val="TitleChar"/>
    <w:uiPriority w:val="10"/>
    <w:qFormat/>
    <w:rsid w:val="003559B2"/>
    <w:pPr>
      <w:spacing w:before="240" w:beforeAutospacing="0"/>
      <w:jc w:val="center"/>
    </w:pPr>
    <w:rPr>
      <w:rFonts w:asciiTheme="majorHAnsi" w:eastAsiaTheme="majorEastAsia" w:hAnsiTheme="majorHAnsi" w:cstheme="majorHAnsi"/>
      <w:b/>
      <w:color w:val="FFFFFF" w:themeColor="background1"/>
      <w:sz w:val="48"/>
      <w:szCs w:val="34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3559B2"/>
    <w:rPr>
      <w:rFonts w:asciiTheme="majorHAnsi" w:eastAsiaTheme="majorEastAsia" w:hAnsiTheme="majorHAnsi" w:cstheme="majorHAnsi"/>
      <w:b/>
      <w:color w:val="FFFFFF" w:themeColor="background1"/>
      <w:sz w:val="48"/>
      <w:szCs w:val="3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F7E8E"/>
    <w:rPr>
      <w:rFonts w:ascii="Calibri" w:eastAsia="Calibri" w:hAnsi="Calibri" w:cs="Calibri"/>
      <w:b/>
      <w:smallCaps/>
      <w:color w:val="2E739A"/>
      <w:sz w:val="36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3F7E8E"/>
    <w:rPr>
      <w:rFonts w:ascii="Calibri" w:eastAsia="Calibri" w:hAnsi="Calibri" w:cs="Calibri"/>
      <w:b/>
      <w:color w:val="2E739A"/>
      <w:sz w:val="32"/>
      <w:szCs w:val="26"/>
      <w:lang w:val="uk-U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3559B2"/>
    <w:rPr>
      <w:rFonts w:ascii="Calibri" w:eastAsia="Calibri" w:hAnsi="Calibri" w:cs="Calibri"/>
      <w:b/>
      <w:caps/>
      <w:color w:val="000000" w:themeColor="text1"/>
      <w:sz w:val="3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559B2"/>
    <w:rPr>
      <w:rFonts w:ascii="Calibri" w:eastAsia="Calibri" w:hAnsi="Calibri" w:cs="Calibri"/>
      <w:b/>
      <w:caps/>
      <w:color w:val="000000" w:themeColor="text1"/>
      <w:sz w:val="3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B2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B2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B2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B2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B2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B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9B2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559B2"/>
    <w:rPr>
      <w:b/>
      <w:bCs/>
    </w:rPr>
  </w:style>
  <w:style w:type="character" w:styleId="Emphasis">
    <w:name w:val="Emphasis"/>
    <w:uiPriority w:val="20"/>
    <w:qFormat/>
    <w:rsid w:val="003559B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559B2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3559B2"/>
    <w:rPr>
      <w:rFonts w:ascii="Calibri" w:eastAsia="Calibri" w:hAnsi="Calibri" w:cs="Calibri"/>
      <w:sz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3559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9B2"/>
    <w:rPr>
      <w:rFonts w:ascii="Calibri" w:eastAsia="Calibri" w:hAnsi="Calibri" w:cs="Calibri"/>
      <w:i/>
      <w:iCs/>
      <w:color w:val="404040" w:themeColor="text1" w:themeTint="BF"/>
      <w:sz w:val="28"/>
      <w:lang w:val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B2"/>
    <w:rPr>
      <w:rFonts w:ascii="Calibri" w:eastAsia="Calibri" w:hAnsi="Calibri" w:cs="Calibri"/>
      <w:i/>
      <w:iCs/>
      <w:color w:val="4472C4" w:themeColor="accent1"/>
      <w:sz w:val="28"/>
      <w:lang w:val="uk-UA"/>
    </w:rPr>
  </w:style>
  <w:style w:type="character" w:styleId="SubtleEmphasis">
    <w:name w:val="Subtle Emphasis"/>
    <w:uiPriority w:val="19"/>
    <w:qFormat/>
    <w:rsid w:val="003559B2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3559B2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3559B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559B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559B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9B2"/>
    <w:pPr>
      <w:keepNext/>
      <w:keepLines/>
      <w:spacing w:before="240" w:beforeAutospacing="0" w:after="0" w:afterAutospacing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">
    <w:name w:val="Эпиграф"/>
    <w:basedOn w:val="Normal"/>
    <w:next w:val="Normal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Normal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">
    <w:name w:val="Название 2"/>
    <w:basedOn w:val="Title"/>
    <w:next w:val="Heading1"/>
    <w:link w:val="20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0">
    <w:name w:val="Название 2 Знак"/>
    <w:basedOn w:val="TitleChar"/>
    <w:link w:val="2"/>
    <w:uiPriority w:val="2"/>
    <w:rsid w:val="008F2989"/>
    <w:rPr>
      <w:rFonts w:ascii="Roboto" w:eastAsiaTheme="majorEastAsia" w:hAnsi="Roboto" w:cstheme="majorBidi"/>
      <w:b/>
      <w:caps/>
      <w:color w:val="833C0B" w:themeColor="accent2" w:themeShade="80"/>
      <w:sz w:val="72"/>
      <w:szCs w:val="34"/>
      <w:lang w:val="ru-RU"/>
    </w:rPr>
  </w:style>
  <w:style w:type="paragraph" w:customStyle="1" w:styleId="21">
    <w:name w:val="Подзаголовок 2"/>
    <w:basedOn w:val="Subtitle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">
    <w:name w:val="Название 3"/>
    <w:basedOn w:val="2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0">
    <w:name w:val="Подзаголовок 3"/>
    <w:basedOn w:val="21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Title"/>
    <w:rsid w:val="008F2989"/>
    <w:rPr>
      <w:b w:val="0"/>
      <w:caps/>
      <w:color w:val="000000"/>
      <w:sz w:val="28"/>
      <w:szCs w:val="28"/>
    </w:rPr>
  </w:style>
  <w:style w:type="character" w:customStyle="1" w:styleId="Code1">
    <w:name w:val="Code1"/>
    <w:basedOn w:val="DefaultParagraphFont"/>
    <w:uiPriority w:val="1"/>
    <w:qFormat/>
    <w:rsid w:val="003559B2"/>
    <w:rPr>
      <w:rFonts w:ascii="Consolas" w:hAnsi="Consolas" w:cs="Consolas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5AD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3559B2"/>
    <w:pPr>
      <w:shd w:val="clear" w:color="auto" w:fill="B4C6E7" w:themeFill="accent1" w:themeFillTint="66"/>
      <w:spacing w:after="120"/>
      <w:contextualSpacing/>
    </w:pPr>
    <w:rPr>
      <w:rFonts w:ascii="Consolas" w:hAnsi="Consolas"/>
      <w:sz w:val="26"/>
    </w:rPr>
  </w:style>
  <w:style w:type="character" w:styleId="Hyperlink">
    <w:name w:val="Hyperlink"/>
    <w:basedOn w:val="DefaultParagraphFont"/>
    <w:uiPriority w:val="99"/>
    <w:unhideWhenUsed/>
    <w:rsid w:val="00506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04F"/>
    <w:rPr>
      <w:color w:val="954F72" w:themeColor="followedHyperlink"/>
      <w:u w:val="single"/>
    </w:rPr>
  </w:style>
  <w:style w:type="paragraph" w:customStyle="1" w:styleId="Example">
    <w:name w:val="Example"/>
    <w:basedOn w:val="Normal"/>
    <w:rsid w:val="00807CBA"/>
    <w:pPr>
      <w:spacing w:before="160" w:after="120" w:line="360" w:lineRule="auto"/>
      <w:contextualSpacing/>
    </w:pPr>
    <w:rPr>
      <w:rFonts w:eastAsia="Times New Roman"/>
      <w:color w:val="2E74B5" w:themeColor="accent5" w:themeShade="BF"/>
      <w:szCs w:val="28"/>
    </w:rPr>
  </w:style>
  <w:style w:type="character" w:customStyle="1" w:styleId="InlineCode">
    <w:name w:val="Inline Code"/>
    <w:basedOn w:val="DefaultParagraphFont"/>
    <w:uiPriority w:val="1"/>
    <w:qFormat/>
    <w:rsid w:val="003559B2"/>
    <w:rPr>
      <w:rFonts w:ascii="Consolas" w:hAnsi="Consolas" w:cs="Consolas"/>
      <w:b w:val="0"/>
      <w:i w:val="0"/>
      <w:color w:val="1F3864" w:themeColor="accent1" w:themeShade="80"/>
      <w:sz w:val="26"/>
      <w:bdr w:val="single" w:sz="4" w:space="0" w:color="D9D9D9" w:themeColor="background1" w:theme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21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3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0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294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0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1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97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79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9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16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9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76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4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4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53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59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2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4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1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2842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86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15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4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lad/Library/Group%20Containers/UBF8T346G9.Office/User%20Content.localized/Templates.localized/Step%20Academy%20Tas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B7BD3F5-EF04-7B40-9D0C-3ED88090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Step Academy Task.dotx</Template>
  <TotalTime>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Тимощук Владислав Валерійович</cp:lastModifiedBy>
  <cp:revision>3</cp:revision>
  <dcterms:created xsi:type="dcterms:W3CDTF">2021-06-28T18:07:00Z</dcterms:created>
  <dcterms:modified xsi:type="dcterms:W3CDTF">2021-06-28T18:07:00Z</dcterms:modified>
</cp:coreProperties>
</file>